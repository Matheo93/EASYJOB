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05622" w14:paraId="1F3DAFA0" w14:textId="77777777" w:rsidTr="006400D9">
        <w:tc>
          <w:tcPr>
            <w:tcW w:w="3600" w:type="dxa"/>
            <w:vAlign w:val="bottom"/>
          </w:tcPr>
          <w:p w14:paraId="7EE723D6" w14:textId="3615CF96" w:rsidR="001B2ABD" w:rsidRDefault="001B2ABD" w:rsidP="00B70F52">
            <w:pPr>
              <w:tabs>
                <w:tab w:val="left" w:pos="990"/>
              </w:tabs>
            </w:pPr>
          </w:p>
          <w:p w14:paraId="10F77733" w14:textId="35B26A4B" w:rsidR="00B70F52" w:rsidRDefault="00B70F52" w:rsidP="001B2ABD">
            <w:pPr>
              <w:tabs>
                <w:tab w:val="left" w:pos="990"/>
              </w:tabs>
              <w:jc w:val="center"/>
            </w:pPr>
          </w:p>
          <w:p w14:paraId="5BD6A229" w14:textId="7DC97233" w:rsidR="00B70F52" w:rsidRPr="00D05622" w:rsidRDefault="00226E8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13BB640" wp14:editId="74ECDA44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525780</wp:posOffset>
                  </wp:positionV>
                  <wp:extent cx="965835" cy="1136650"/>
                  <wp:effectExtent l="0" t="0" r="0" b="0"/>
                  <wp:wrapSquare wrapText="bothSides"/>
                  <wp:docPr id="3140" name="Picture 3140" descr="Une image contenant homme, personne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0" name="Picture 3140" descr="Une image contenant homme, personn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3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5417E7A5" w14:textId="77777777" w:rsidR="001B2ABD" w:rsidRPr="00D0562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CE04AD5" w14:textId="190A3F26" w:rsidR="00020D58" w:rsidRDefault="00020D58" w:rsidP="001B2ABD">
            <w:pPr>
              <w:pStyle w:val="Titre"/>
              <w:rPr>
                <w:sz w:val="72"/>
                <w:szCs w:val="72"/>
              </w:rPr>
            </w:pPr>
          </w:p>
          <w:p w14:paraId="39256248" w14:textId="77777777" w:rsidR="006400D9" w:rsidRPr="006400D9" w:rsidRDefault="006400D9" w:rsidP="006400D9"/>
          <w:p w14:paraId="0A8AF4BE" w14:textId="77777777" w:rsidR="00226E8B" w:rsidRPr="00E8664C" w:rsidRDefault="00226E8B" w:rsidP="001B2ABD">
            <w:pPr>
              <w:pStyle w:val="Titre"/>
              <w:rPr>
                <w:rFonts w:ascii="Gill Sans Light" w:hAnsi="Gill Sans Light" w:cs="Gill Sans Light"/>
                <w:sz w:val="56"/>
                <w:szCs w:val="56"/>
              </w:rPr>
            </w:pPr>
            <w:r w:rsidRPr="00E8664C">
              <w:rPr>
                <w:rFonts w:ascii="Gill Sans Light" w:hAnsi="Gill Sans Light" w:cs="Gill Sans Light" w:hint="cs"/>
                <w:sz w:val="56"/>
                <w:szCs w:val="56"/>
              </w:rPr>
              <w:t xml:space="preserve">BEUVE </w:t>
            </w:r>
          </w:p>
          <w:p w14:paraId="341E7C3C" w14:textId="4144E17B" w:rsidR="001B2ABD" w:rsidRPr="00E8664C" w:rsidRDefault="00226E8B" w:rsidP="001B2ABD">
            <w:pPr>
              <w:pStyle w:val="Titre"/>
              <w:rPr>
                <w:rFonts w:ascii="Gill Sans Light" w:hAnsi="Gill Sans Light" w:cs="Gill Sans Light"/>
                <w:sz w:val="56"/>
                <w:szCs w:val="56"/>
              </w:rPr>
            </w:pPr>
            <w:r w:rsidRPr="00E8664C">
              <w:rPr>
                <w:rFonts w:ascii="Gill Sans Light" w:hAnsi="Gill Sans Light" w:cs="Gill Sans Light" w:hint="cs"/>
                <w:sz w:val="56"/>
                <w:szCs w:val="56"/>
              </w:rPr>
              <w:t>MATHEO</w:t>
            </w:r>
          </w:p>
          <w:p w14:paraId="6D613D0F" w14:textId="20183AA2" w:rsidR="00B70F52" w:rsidRPr="00226E8B" w:rsidRDefault="00226E8B" w:rsidP="00B70F52">
            <w:pPr>
              <w:pStyle w:val="Sous-titre"/>
              <w:rPr>
                <w:spacing w:val="0"/>
                <w:w w:val="80"/>
                <w:sz w:val="21"/>
                <w:szCs w:val="20"/>
              </w:rPr>
            </w:pPr>
            <w:r w:rsidRPr="00270F90">
              <w:rPr>
                <w:spacing w:val="10"/>
                <w:w w:val="34"/>
                <w:sz w:val="21"/>
                <w:szCs w:val="20"/>
              </w:rPr>
              <w:t>En recherche d’un stage d’assistant</w:t>
            </w:r>
            <w:r w:rsidR="00B2496C" w:rsidRPr="00270F90">
              <w:rPr>
                <w:spacing w:val="10"/>
                <w:w w:val="34"/>
                <w:sz w:val="21"/>
                <w:szCs w:val="20"/>
              </w:rPr>
              <w:t xml:space="preserve"> commercial</w:t>
            </w:r>
            <w:r w:rsidRPr="00270F90">
              <w:rPr>
                <w:spacing w:val="32"/>
                <w:w w:val="34"/>
                <w:sz w:val="21"/>
                <w:szCs w:val="20"/>
              </w:rPr>
              <w:t xml:space="preserve"> </w:t>
            </w:r>
          </w:p>
          <w:p w14:paraId="1090D4BA" w14:textId="3016950F" w:rsidR="00B70F52" w:rsidRPr="00B70F52" w:rsidRDefault="00B70F52" w:rsidP="00B70F52"/>
        </w:tc>
      </w:tr>
      <w:tr w:rsidR="001B2ABD" w:rsidRPr="00D05622" w14:paraId="0C195CA9" w14:textId="77777777" w:rsidTr="006400D9">
        <w:tc>
          <w:tcPr>
            <w:tcW w:w="3600" w:type="dxa"/>
          </w:tcPr>
          <w:p w14:paraId="4CBCDDE3" w14:textId="77777777" w:rsidR="003C31C4" w:rsidRDefault="003C31C4" w:rsidP="00036450">
            <w:pPr>
              <w:pStyle w:val="Titre3"/>
            </w:pPr>
          </w:p>
          <w:sdt>
            <w:sdtPr>
              <w:id w:val="-1711873194"/>
              <w:placeholder>
                <w:docPart w:val="DE1F77DEEC42401998D674B1AC0924EC"/>
              </w:placeholder>
              <w:temporary/>
              <w:showingPlcHdr/>
              <w15:appearance w15:val="hidden"/>
            </w:sdtPr>
            <w:sdtEndPr/>
            <w:sdtContent>
              <w:p w14:paraId="1C874E9D" w14:textId="13DAD227" w:rsidR="001B2ABD" w:rsidRPr="00D05622" w:rsidRDefault="00036450" w:rsidP="00036450">
                <w:pPr>
                  <w:pStyle w:val="Titre3"/>
                </w:pPr>
                <w:r w:rsidRPr="00D05622">
                  <w:rPr>
                    <w:lang w:bidi="fr-FR"/>
                  </w:rPr>
                  <w:t>Profil</w:t>
                </w:r>
              </w:p>
            </w:sdtContent>
          </w:sdt>
          <w:p w14:paraId="0808CAF6" w14:textId="61B0E71D" w:rsidR="005C199D" w:rsidRDefault="00D25267" w:rsidP="00D25267">
            <w:r>
              <w:t>J'adore la collaboration</w:t>
            </w:r>
            <w:r w:rsidR="00B723C5">
              <w:t xml:space="preserve"> et </w:t>
            </w:r>
            <w:r>
              <w:t>la bonne humeur.</w:t>
            </w:r>
          </w:p>
          <w:p w14:paraId="5A9F2444" w14:textId="5F7D3640" w:rsidR="00BD2E0A" w:rsidRDefault="00BD2E0A" w:rsidP="00D25267">
            <w:r>
              <w:t>J’aime m’investir dans des projets humanitaires</w:t>
            </w:r>
          </w:p>
          <w:p w14:paraId="6C319C6C" w14:textId="44BD13A6" w:rsidR="00D25267" w:rsidRDefault="00D25267" w:rsidP="00D25267"/>
          <w:p w14:paraId="0DDFAD70" w14:textId="3A59BE07" w:rsidR="00036450" w:rsidRDefault="00BD2E0A" w:rsidP="00D25267">
            <w:r>
              <w:t xml:space="preserve">Je suis à la recherche d’un stage de 3 mois </w:t>
            </w:r>
            <w:r w:rsidR="00531625">
              <w:t xml:space="preserve">à partir du mois de mai, </w:t>
            </w:r>
            <w:r>
              <w:t>me permettant de découvrir le métier d’ingénieur d’affaires au sein d’une société de services.</w:t>
            </w:r>
          </w:p>
          <w:p w14:paraId="0BB30106" w14:textId="6D3AEDF6" w:rsidR="00BD2E0A" w:rsidRDefault="00BD2E0A" w:rsidP="00D25267"/>
          <w:p w14:paraId="08C7EBB5" w14:textId="71CD6E19" w:rsidR="00BD2E0A" w:rsidRPr="00D05622" w:rsidRDefault="00BD2E0A" w:rsidP="00D25267">
            <w:r>
              <w:t>Passionné par les technologies et par l’informatique, ce sera pour moi un nouveau challenge à relever.</w:t>
            </w:r>
          </w:p>
          <w:p w14:paraId="590D5157" w14:textId="77777777" w:rsidR="00036450" w:rsidRPr="00D05622" w:rsidRDefault="00036450" w:rsidP="00036450"/>
          <w:p w14:paraId="798E3DE8" w14:textId="05E7B7B9" w:rsidR="00531625" w:rsidRDefault="00531625" w:rsidP="00531625">
            <w:pPr>
              <w:pStyle w:val="Titre3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ATOUTS</w:t>
            </w:r>
          </w:p>
          <w:p w14:paraId="54D96232" w14:textId="3B538B2F" w:rsidR="00531625" w:rsidRDefault="00531625" w:rsidP="00531625">
            <w:r>
              <w:t>Curieux</w:t>
            </w:r>
          </w:p>
          <w:p w14:paraId="0F0F627E" w14:textId="6E4B2500" w:rsidR="00531625" w:rsidRDefault="00531625" w:rsidP="00531625">
            <w:r>
              <w:t>Aime travailler en équipe</w:t>
            </w:r>
          </w:p>
          <w:p w14:paraId="32718C0D" w14:textId="1AB93936" w:rsidR="00531625" w:rsidRDefault="00531625" w:rsidP="00036450">
            <w:pPr>
              <w:pStyle w:val="Titre3"/>
            </w:pPr>
            <w:r>
              <w:t>LangUES</w:t>
            </w:r>
          </w:p>
          <w:p w14:paraId="4ED48018" w14:textId="66D1C2EF" w:rsidR="00531625" w:rsidRDefault="00531625" w:rsidP="00531625">
            <w:r>
              <w:t>Anglais : niveau B</w:t>
            </w:r>
            <w:r w:rsidR="00B2496C">
              <w:t>2</w:t>
            </w:r>
          </w:p>
          <w:p w14:paraId="10330B1A" w14:textId="088A9D92" w:rsidR="00531625" w:rsidRPr="00531625" w:rsidRDefault="00531625" w:rsidP="00531625">
            <w:r>
              <w:t>Mandarin</w:t>
            </w:r>
          </w:p>
          <w:sdt>
            <w:sdtPr>
              <w:id w:val="-1954003311"/>
              <w:placeholder>
                <w:docPart w:val="4D114883D4244A6CB756CCACF2ABBCE4"/>
              </w:placeholder>
              <w:temporary/>
              <w:showingPlcHdr/>
              <w15:appearance w15:val="hidden"/>
            </w:sdtPr>
            <w:sdtEndPr/>
            <w:sdtContent>
              <w:p w14:paraId="6EF66486" w14:textId="3298FEBE" w:rsidR="00036450" w:rsidRPr="00D05622" w:rsidRDefault="004813B3" w:rsidP="00036450">
                <w:pPr>
                  <w:pStyle w:val="Titre3"/>
                </w:pPr>
                <w:r w:rsidRPr="00D05622">
                  <w:rPr>
                    <w:lang w:bidi="fr-FR"/>
                  </w:rPr>
                  <w:t>CONTACT</w:t>
                </w:r>
              </w:p>
            </w:sdtContent>
          </w:sdt>
          <w:p w14:paraId="59E41BA3" w14:textId="5CA702DC" w:rsidR="004D3011" w:rsidRPr="00D05622" w:rsidRDefault="00270F90" w:rsidP="004D3011">
            <w:sdt>
              <w:sdtPr>
                <w:id w:val="1111563247"/>
                <w:placeholder>
                  <w:docPart w:val="5E19529FEE9E44B3AF9EE977A0E5AD2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05622">
                  <w:rPr>
                    <w:lang w:bidi="fr-FR"/>
                  </w:rPr>
                  <w:t>TÉLÉPHONE :</w:t>
                </w:r>
              </w:sdtContent>
            </w:sdt>
            <w:r w:rsidR="00DA0906">
              <w:t xml:space="preserve"> </w:t>
            </w:r>
            <w:r w:rsidR="00C84A3F">
              <w:t>+</w:t>
            </w:r>
            <w:r w:rsidR="00467E9C">
              <w:t>33 (0)</w:t>
            </w:r>
            <w:r w:rsidR="00BD2E0A">
              <w:t>7 8</w:t>
            </w:r>
            <w:r w:rsidR="00531625">
              <w:t>4 33</w:t>
            </w:r>
            <w:r w:rsidR="00C84A3F">
              <w:t xml:space="preserve"> </w:t>
            </w:r>
            <w:r w:rsidR="00531625">
              <w:t>26</w:t>
            </w:r>
            <w:r w:rsidR="00C84A3F">
              <w:t xml:space="preserve"> </w:t>
            </w:r>
            <w:r w:rsidR="00531625">
              <w:t>54</w:t>
            </w:r>
          </w:p>
          <w:p w14:paraId="211AA989" w14:textId="4CB1B537" w:rsidR="00036450" w:rsidRPr="00DA0906" w:rsidRDefault="00270F90" w:rsidP="004D3011">
            <w:pPr>
              <w:rPr>
                <w:rStyle w:val="Lienhypertexte"/>
                <w:color w:val="355D7E" w:themeColor="accent1" w:themeShade="80"/>
              </w:rPr>
            </w:pPr>
            <w:sdt>
              <w:sdtPr>
                <w:rPr>
                  <w:color w:val="DD8047" w:themeColor="accent2"/>
                  <w:u w:val="single"/>
                </w:rPr>
                <w:id w:val="-240260293"/>
                <w:placeholder>
                  <w:docPart w:val="EB76A8F666E549D89B6C8017A8A449FF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  <w:u w:val="none"/>
                </w:rPr>
              </w:sdtEndPr>
              <w:sdtContent>
                <w:r w:rsidR="004D3011" w:rsidRPr="00D05622">
                  <w:rPr>
                    <w:lang w:bidi="fr-FR"/>
                  </w:rPr>
                  <w:t>E-MAIL :</w:t>
                </w:r>
              </w:sdtContent>
            </w:sdt>
            <w:r w:rsidR="00DA0906">
              <w:t xml:space="preserve"> </w:t>
            </w:r>
            <w:r w:rsidR="00BD2E0A">
              <w:rPr>
                <w:lang w:bidi="fr-FR"/>
              </w:rPr>
              <w:t>math.be2015@gmail.com</w:t>
            </w:r>
          </w:p>
          <w:sdt>
            <w:sdtPr>
              <w:id w:val="-1444214663"/>
              <w:placeholder>
                <w:docPart w:val="B4CCDDB4570C4C55B64367080F70E551"/>
              </w:placeholder>
              <w:temporary/>
              <w:showingPlcHdr/>
              <w15:appearance w15:val="hidden"/>
            </w:sdtPr>
            <w:sdtEndPr/>
            <w:sdtContent>
              <w:p w14:paraId="16E6B886" w14:textId="77777777" w:rsidR="004D3011" w:rsidRPr="00AB3D07" w:rsidRDefault="002400EB" w:rsidP="004D3011">
                <w:pPr>
                  <w:pStyle w:val="Titre3"/>
                  <w:rPr>
                    <w:lang w:val="en-US"/>
                  </w:rPr>
                </w:pPr>
                <w:r w:rsidRPr="00AB3D07">
                  <w:rPr>
                    <w:lang w:val="en-US" w:bidi="fr-FR"/>
                  </w:rPr>
                  <w:t>LOISIRS</w:t>
                </w:r>
              </w:p>
            </w:sdtContent>
          </w:sdt>
          <w:p w14:paraId="2C41B8A9" w14:textId="423486A9" w:rsidR="004D3011" w:rsidRPr="00AB3D07" w:rsidRDefault="00BD2E0A" w:rsidP="004D3011">
            <w:pPr>
              <w:rPr>
                <w:lang w:val="en-US"/>
              </w:rPr>
            </w:pPr>
            <w:r w:rsidRPr="00AB3D07">
              <w:rPr>
                <w:lang w:val="en-US"/>
              </w:rPr>
              <w:t>Running</w:t>
            </w:r>
          </w:p>
          <w:p w14:paraId="7055E5E9" w14:textId="6AE6C985" w:rsidR="00C84A3F" w:rsidRPr="00AB3D07" w:rsidRDefault="00BD2E0A" w:rsidP="00C84A3F">
            <w:pPr>
              <w:rPr>
                <w:lang w:val="en-US"/>
              </w:rPr>
            </w:pPr>
            <w:r w:rsidRPr="00AB3D07">
              <w:rPr>
                <w:lang w:val="en-US"/>
              </w:rPr>
              <w:t>Judo et Taekwondo</w:t>
            </w:r>
          </w:p>
          <w:p w14:paraId="012F9C67" w14:textId="3F9AA0A2" w:rsidR="003C31C4" w:rsidRPr="00AB3D07" w:rsidRDefault="00AB3D07" w:rsidP="004D3011">
            <w:pPr>
              <w:rPr>
                <w:lang w:val="en-US"/>
              </w:rPr>
            </w:pPr>
            <w:r w:rsidRPr="00AB3D07">
              <w:rPr>
                <w:lang w:val="en-US"/>
              </w:rPr>
              <w:t>N</w:t>
            </w:r>
            <w:r>
              <w:rPr>
                <w:lang w:val="en-US"/>
              </w:rPr>
              <w:t>ocode</w:t>
            </w:r>
          </w:p>
          <w:p w14:paraId="15D80342" w14:textId="77777777" w:rsidR="00AD333D" w:rsidRPr="00AB3D07" w:rsidRDefault="00AD333D" w:rsidP="004D3011">
            <w:pPr>
              <w:rPr>
                <w:lang w:val="en-US"/>
              </w:rPr>
            </w:pPr>
          </w:p>
          <w:p w14:paraId="5F940661" w14:textId="66B80424" w:rsidR="004B2F57" w:rsidRDefault="003056C2" w:rsidP="004B2F57">
            <w:r>
              <w:rPr>
                <w:noProof/>
              </w:rPr>
              <w:drawing>
                <wp:inline distT="0" distB="0" distL="0" distR="0" wp14:anchorId="1E8E1D14" wp14:editId="4E2B0D05">
                  <wp:extent cx="201881" cy="201881"/>
                  <wp:effectExtent l="0" t="0" r="8255" b="8255"/>
                  <wp:docPr id="11" name="Image 11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8" cy="22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3C50CC" w14:textId="5881E51B" w:rsidR="00D94665" w:rsidRDefault="00D94665" w:rsidP="004B2F57">
            <w:r>
              <w:t xml:space="preserve">. </w:t>
            </w:r>
          </w:p>
          <w:p w14:paraId="4CC5A921" w14:textId="001DCD17" w:rsidR="004B2F57" w:rsidRPr="00D05622" w:rsidRDefault="00D94665" w:rsidP="004B2F57">
            <w:r>
              <w:t>J</w:t>
            </w:r>
            <w:r w:rsidR="004B2F57">
              <w:t xml:space="preserve">e vous invite à consulter </w:t>
            </w:r>
            <w:r w:rsidR="00AD333D">
              <w:t xml:space="preserve">mon profil </w:t>
            </w:r>
            <w:r w:rsidR="004B2F57">
              <w:t>sur LinkedIn</w:t>
            </w:r>
          </w:p>
          <w:p w14:paraId="79CB4103" w14:textId="757742E1" w:rsidR="004B2F57" w:rsidRPr="00D05622" w:rsidRDefault="00531625" w:rsidP="004D3011">
            <w:r w:rsidRPr="00531625">
              <w:rPr>
                <w:color w:val="355D7E" w:themeColor="accent1" w:themeShade="80"/>
                <w:u w:val="single"/>
                <w:lang w:bidi="fr-FR"/>
              </w:rPr>
              <w:t xml:space="preserve">https://www.linkedin.com/search/results/all/?keywords=matheo%20beuve&amp;origin=GLOBAL_SEARCH_HEADER </w:t>
            </w:r>
          </w:p>
        </w:tc>
        <w:tc>
          <w:tcPr>
            <w:tcW w:w="720" w:type="dxa"/>
          </w:tcPr>
          <w:p w14:paraId="058A1072" w14:textId="77777777" w:rsidR="001B2ABD" w:rsidRPr="00D0562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042C32A" w14:textId="1F84F2AA" w:rsidR="004B2F57" w:rsidRPr="00226E8B" w:rsidRDefault="004B2F57" w:rsidP="004B2F57">
            <w:pPr>
              <w:pStyle w:val="Titre2"/>
              <w:rPr>
                <w:lang w:val="en-US"/>
              </w:rPr>
            </w:pPr>
            <w:r w:rsidRPr="00226E8B">
              <w:rPr>
                <w:lang w:val="en-US"/>
              </w:rPr>
              <w:t>formations</w:t>
            </w:r>
          </w:p>
          <w:p w14:paraId="1C45C09B" w14:textId="7202C272" w:rsidR="004B2F57" w:rsidRPr="00226E8B" w:rsidRDefault="00226E8B" w:rsidP="004B2F57">
            <w:pPr>
              <w:rPr>
                <w:b/>
                <w:lang w:val="en-US"/>
              </w:rPr>
            </w:pPr>
            <w:r w:rsidRPr="00226E8B">
              <w:rPr>
                <w:b/>
                <w:lang w:val="en-US"/>
              </w:rPr>
              <w:t>Paris School of Business</w:t>
            </w:r>
            <w:r w:rsidR="00BD2E0A">
              <w:rPr>
                <w:b/>
                <w:lang w:val="en-US"/>
              </w:rPr>
              <w:t xml:space="preserve"> (PSB)</w:t>
            </w:r>
            <w:r w:rsidRPr="00226E8B">
              <w:rPr>
                <w:b/>
                <w:lang w:val="en-US"/>
              </w:rPr>
              <w:t xml:space="preserve"> – </w:t>
            </w:r>
            <w:r w:rsidR="00AB3D07">
              <w:rPr>
                <w:b/>
                <w:lang w:val="en-US"/>
              </w:rPr>
              <w:t>3</w:t>
            </w:r>
            <w:r w:rsidRPr="00226E8B">
              <w:rPr>
                <w:b/>
                <w:vertAlign w:val="superscript"/>
                <w:lang w:val="en-US"/>
              </w:rPr>
              <w:t>ième</w:t>
            </w:r>
            <w:r w:rsidRPr="00226E8B">
              <w:rPr>
                <w:b/>
                <w:lang w:val="en-US"/>
              </w:rPr>
              <w:t xml:space="preserve"> année</w:t>
            </w:r>
          </w:p>
          <w:p w14:paraId="3AFAC371" w14:textId="640EF487" w:rsidR="004B2F57" w:rsidRDefault="00226E8B" w:rsidP="004B2F57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Cs w:val="18"/>
              </w:rPr>
            </w:pPr>
            <w:r>
              <w:rPr>
                <w:rFonts w:ascii="CIDFont+F1" w:hAnsi="CIDFont+F1" w:cs="CIDFont+F1"/>
                <w:szCs w:val="18"/>
              </w:rPr>
              <w:t xml:space="preserve">Formation </w:t>
            </w:r>
            <w:r w:rsidR="00BD2E0A">
              <w:rPr>
                <w:rFonts w:ascii="CIDFont+F1" w:hAnsi="CIDFont+F1" w:cs="CIDFont+F1"/>
                <w:szCs w:val="18"/>
              </w:rPr>
              <w:t xml:space="preserve">Grande </w:t>
            </w:r>
            <w:r w:rsidR="00630097">
              <w:rPr>
                <w:rFonts w:ascii="CIDFont+F1" w:hAnsi="CIDFont+F1" w:cs="CIDFont+F1"/>
                <w:szCs w:val="18"/>
              </w:rPr>
              <w:t>École</w:t>
            </w:r>
            <w:r w:rsidR="00BD2E0A">
              <w:rPr>
                <w:rFonts w:ascii="CIDFont+F1" w:hAnsi="CIDFont+F1" w:cs="CIDFont+F1"/>
                <w:szCs w:val="18"/>
              </w:rPr>
              <w:t xml:space="preserve"> </w:t>
            </w:r>
            <w:r>
              <w:rPr>
                <w:rFonts w:ascii="CIDFont+F1" w:hAnsi="CIDFont+F1" w:cs="CIDFont+F1"/>
                <w:szCs w:val="18"/>
              </w:rPr>
              <w:t>en cours pour obtenir le diplôme Master niveau 2</w:t>
            </w:r>
          </w:p>
          <w:p w14:paraId="4C095BFF" w14:textId="77777777" w:rsidR="00956FEE" w:rsidRDefault="00956FEE" w:rsidP="004B2F57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Cs w:val="18"/>
              </w:rPr>
            </w:pPr>
          </w:p>
          <w:p w14:paraId="0052B181" w14:textId="0B474412" w:rsidR="00010A4D" w:rsidRPr="00226E8B" w:rsidRDefault="00226E8B" w:rsidP="004B2F57">
            <w:pPr>
              <w:rPr>
                <w:b/>
              </w:rPr>
            </w:pPr>
            <w:r>
              <w:rPr>
                <w:b/>
              </w:rPr>
              <w:t>BAC STMG avec mention obtenu en 201</w:t>
            </w:r>
            <w:r w:rsidR="00944A3D">
              <w:rPr>
                <w:b/>
              </w:rPr>
              <w:t>9</w:t>
            </w:r>
          </w:p>
          <w:p w14:paraId="40EEC536" w14:textId="450F5DFC" w:rsidR="00FF669C" w:rsidRPr="00FF669C" w:rsidRDefault="00B4376F" w:rsidP="00FF669C">
            <w:pPr>
              <w:pStyle w:val="Titre2"/>
            </w:pPr>
            <w:r>
              <w:t>PARCOURS professionnel</w:t>
            </w:r>
            <w:r w:rsidR="00226E8B">
              <w:t xml:space="preserve"> et ASSOCIATIF</w:t>
            </w:r>
          </w:p>
          <w:p w14:paraId="1364AED8" w14:textId="2203819F" w:rsidR="00AB3D07" w:rsidRDefault="00AB3D07" w:rsidP="00B82754">
            <w:pPr>
              <w:rPr>
                <w:b/>
              </w:rPr>
            </w:pPr>
            <w:r>
              <w:rPr>
                <w:b/>
              </w:rPr>
              <w:t xml:space="preserve">OCSI </w:t>
            </w:r>
            <w:r w:rsidRPr="00D05622">
              <w:rPr>
                <w:lang w:bidi="fr-FR"/>
              </w:rPr>
              <w:t>|</w:t>
            </w:r>
            <w:r w:rsidR="001A2E30">
              <w:rPr>
                <w:lang w:bidi="fr-FR"/>
              </w:rPr>
              <w:t xml:space="preserve"> </w:t>
            </w:r>
            <w:r>
              <w:rPr>
                <w:lang w:bidi="fr-FR"/>
              </w:rPr>
              <w:t>Assistant commercial</w:t>
            </w:r>
          </w:p>
          <w:p w14:paraId="0A72DD44" w14:textId="52896DDB" w:rsidR="00AB3D07" w:rsidRDefault="00AB3D07" w:rsidP="00B82754">
            <w:pPr>
              <w:rPr>
                <w:bCs/>
              </w:rPr>
            </w:pPr>
            <w:r w:rsidRPr="00AB3D07">
              <w:rPr>
                <w:bCs/>
              </w:rPr>
              <w:t>J</w:t>
            </w:r>
            <w:r>
              <w:rPr>
                <w:bCs/>
              </w:rPr>
              <w:t>uin 2021-Août 2021</w:t>
            </w:r>
          </w:p>
          <w:p w14:paraId="7D48442B" w14:textId="07BC4F39" w:rsidR="00AB3D07" w:rsidRDefault="00AB3D07" w:rsidP="00B82754">
            <w:pPr>
              <w:rPr>
                <w:bCs/>
              </w:rPr>
            </w:pPr>
            <w:r>
              <w:rPr>
                <w:bCs/>
              </w:rPr>
              <w:t xml:space="preserve">Utilisation du pack office </w:t>
            </w:r>
          </w:p>
          <w:p w14:paraId="299CD732" w14:textId="4AE28268" w:rsidR="00AB3D07" w:rsidRDefault="00AB3D07" w:rsidP="00B82754">
            <w:pPr>
              <w:rPr>
                <w:bCs/>
              </w:rPr>
            </w:pPr>
            <w:r>
              <w:rPr>
                <w:bCs/>
              </w:rPr>
              <w:t xml:space="preserve">Prospection téléphonique et automatisation des tâches </w:t>
            </w:r>
          </w:p>
          <w:p w14:paraId="6EB1B7C7" w14:textId="31F422D4" w:rsidR="00AB3D07" w:rsidRDefault="00AB3D07" w:rsidP="00B82754">
            <w:pPr>
              <w:rPr>
                <w:bCs/>
              </w:rPr>
            </w:pPr>
            <w:r>
              <w:rPr>
                <w:bCs/>
              </w:rPr>
              <w:t xml:space="preserve">Traitement de 100 profils quotidiens </w:t>
            </w:r>
          </w:p>
          <w:p w14:paraId="08D7EE29" w14:textId="20757F19" w:rsidR="00AB3D07" w:rsidRDefault="00BA0C1F" w:rsidP="00B82754">
            <w:pPr>
              <w:rPr>
                <w:bCs/>
              </w:rPr>
            </w:pPr>
            <w:r>
              <w:rPr>
                <w:bCs/>
              </w:rPr>
              <w:t>Découvertes des autres services de OCSI (</w:t>
            </w:r>
            <w:proofErr w:type="spellStart"/>
            <w:r>
              <w:rPr>
                <w:bCs/>
              </w:rPr>
              <w:t>Build</w:t>
            </w:r>
            <w:proofErr w:type="spellEnd"/>
            <w:r>
              <w:rPr>
                <w:bCs/>
              </w:rPr>
              <w:t xml:space="preserve"> &amp; Run, </w:t>
            </w:r>
            <w:proofErr w:type="spellStart"/>
            <w:r>
              <w:rPr>
                <w:bCs/>
              </w:rPr>
              <w:t>finopsia</w:t>
            </w:r>
            <w:proofErr w:type="spellEnd"/>
            <w:r>
              <w:rPr>
                <w:bCs/>
              </w:rPr>
              <w:t>, IBM)</w:t>
            </w:r>
          </w:p>
          <w:p w14:paraId="5699A032" w14:textId="7C26A2DD" w:rsidR="00BA0C1F" w:rsidRDefault="00BA0C1F" w:rsidP="00B82754">
            <w:pPr>
              <w:rPr>
                <w:bCs/>
              </w:rPr>
            </w:pPr>
            <w:r>
              <w:rPr>
                <w:bCs/>
              </w:rPr>
              <w:t xml:space="preserve">Et des métiers </w:t>
            </w:r>
            <w:proofErr w:type="spellStart"/>
            <w:r>
              <w:rPr>
                <w:bCs/>
              </w:rPr>
              <w:t>Devops</w:t>
            </w:r>
            <w:proofErr w:type="spellEnd"/>
          </w:p>
          <w:p w14:paraId="7142E980" w14:textId="77777777" w:rsidR="00BA0C1F" w:rsidRPr="00AB3D07" w:rsidRDefault="00BA0C1F" w:rsidP="00B82754">
            <w:pPr>
              <w:rPr>
                <w:bCs/>
              </w:rPr>
            </w:pPr>
          </w:p>
          <w:p w14:paraId="029118C6" w14:textId="2F41CD6F" w:rsidR="00B82754" w:rsidRPr="00D05622" w:rsidRDefault="00226E8B" w:rsidP="00B82754">
            <w:pPr>
              <w:rPr>
                <w:bCs/>
              </w:rPr>
            </w:pPr>
            <w:r>
              <w:rPr>
                <w:b/>
              </w:rPr>
              <w:t>Responsable RSE à PSB</w:t>
            </w:r>
          </w:p>
          <w:p w14:paraId="1370202D" w14:textId="37CBC850" w:rsidR="00B82754" w:rsidRPr="00D05622" w:rsidRDefault="00B82754" w:rsidP="00B82754">
            <w:r>
              <w:t>Septembre 20</w:t>
            </w:r>
            <w:r w:rsidR="00226E8B">
              <w:t>20 à aujourd’hui</w:t>
            </w:r>
          </w:p>
          <w:p w14:paraId="4F8F1353" w14:textId="3B9A6A26" w:rsidR="00B82754" w:rsidRDefault="00426911" w:rsidP="00B82754">
            <w:r>
              <w:t>Participation aux</w:t>
            </w:r>
            <w:r w:rsidR="00226E8B">
              <w:t xml:space="preserve"> réunions afin de </w:t>
            </w:r>
            <w:r w:rsidR="00E02892">
              <w:t>définir</w:t>
            </w:r>
            <w:r w:rsidR="00226E8B">
              <w:t xml:space="preserve"> le</w:t>
            </w:r>
            <w:r w:rsidR="00E02892">
              <w:t>s</w:t>
            </w:r>
            <w:r w:rsidR="00226E8B">
              <w:t xml:space="preserve"> besoin</w:t>
            </w:r>
            <w:r w:rsidR="00E02892">
              <w:t>s</w:t>
            </w:r>
            <w:r w:rsidR="00226E8B">
              <w:t xml:space="preserve"> </w:t>
            </w:r>
            <w:r w:rsidR="00E02892">
              <w:t>pour</w:t>
            </w:r>
            <w:r w:rsidR="00226E8B">
              <w:t xml:space="preserve"> créer </w:t>
            </w:r>
            <w:r w:rsidR="00E02892">
              <w:t>un moyen de communication pour une action humanitaire.</w:t>
            </w:r>
          </w:p>
          <w:p w14:paraId="5A4365B4" w14:textId="1EBD1A0E" w:rsidR="00226E8B" w:rsidRPr="00D05622" w:rsidRDefault="00226E8B" w:rsidP="00B82754">
            <w:r>
              <w:t xml:space="preserve">Création d’un site internet public afin de récolter des fonds pour lutter contre les cancers </w:t>
            </w:r>
            <w:r w:rsidR="00E02892">
              <w:t>masculins (</w:t>
            </w:r>
            <w:proofErr w:type="spellStart"/>
            <w:r w:rsidR="00AB3D07">
              <w:t>M</w:t>
            </w:r>
            <w:r w:rsidR="00E02892">
              <w:t>ovember</w:t>
            </w:r>
            <w:proofErr w:type="spellEnd"/>
            <w:r w:rsidR="00E02892">
              <w:t>)</w:t>
            </w:r>
          </w:p>
          <w:p w14:paraId="0942C2AB" w14:textId="77777777" w:rsidR="00B82754" w:rsidRDefault="00B82754" w:rsidP="00946FE7">
            <w:pPr>
              <w:rPr>
                <w:b/>
              </w:rPr>
            </w:pPr>
          </w:p>
          <w:p w14:paraId="6E8BBDBF" w14:textId="144AABA2" w:rsidR="00946FE7" w:rsidRPr="00D05622" w:rsidRDefault="00E02892" w:rsidP="00946FE7">
            <w:pPr>
              <w:rPr>
                <w:bCs/>
              </w:rPr>
            </w:pPr>
            <w:r>
              <w:rPr>
                <w:b/>
              </w:rPr>
              <w:t>Ambassadeur Manager Technologique à PSB</w:t>
            </w:r>
          </w:p>
          <w:p w14:paraId="01FB41C6" w14:textId="7B2A9A49" w:rsidR="00946FE7" w:rsidRPr="00D05622" w:rsidRDefault="00E02892" w:rsidP="00946FE7">
            <w:r>
              <w:t>Octobre 2020 à aujourd’hui</w:t>
            </w:r>
          </w:p>
          <w:p w14:paraId="51596262" w14:textId="406D3AB3" w:rsidR="00946FE7" w:rsidRDefault="00E02892" w:rsidP="00426911">
            <w:r>
              <w:t>Promouvoir les outils digitaux et la technologie au sein de l’école.</w:t>
            </w:r>
          </w:p>
          <w:p w14:paraId="3971B7F9" w14:textId="1B7ACB45" w:rsidR="00E02892" w:rsidRDefault="00E02892" w:rsidP="00EC042E">
            <w:r>
              <w:t xml:space="preserve">Programmation en cours de deux IA (Nao &amp; Pepper) pour proposer des services pour les étudiants internationaux et pour les </w:t>
            </w:r>
            <w:r w:rsidR="00BD2E0A">
              <w:t xml:space="preserve">futures </w:t>
            </w:r>
            <w:r>
              <w:t>portes ouvertes de l’école</w:t>
            </w:r>
          </w:p>
          <w:p w14:paraId="29B148B3" w14:textId="1790E3D2" w:rsidR="00E02892" w:rsidRDefault="00E02892" w:rsidP="00EC042E">
            <w:r>
              <w:t xml:space="preserve">Utilisation de l’outil </w:t>
            </w:r>
            <w:r w:rsidR="00162EB1">
              <w:t>« Mindminister » pour partager les idées et les prioriser</w:t>
            </w:r>
            <w:r>
              <w:t xml:space="preserve"> </w:t>
            </w:r>
          </w:p>
          <w:p w14:paraId="0AF2B63E" w14:textId="498DA512" w:rsidR="004D3011" w:rsidRDefault="004D3011" w:rsidP="00036450"/>
          <w:p w14:paraId="73639522" w14:textId="5D3BAB36" w:rsidR="006D26A9" w:rsidRPr="00D05622" w:rsidRDefault="00162EB1" w:rsidP="006D26A9">
            <w:pPr>
              <w:rPr>
                <w:bCs/>
              </w:rPr>
            </w:pPr>
            <w:r>
              <w:rPr>
                <w:b/>
              </w:rPr>
              <w:t xml:space="preserve">Mise en place d’un site internet </w:t>
            </w:r>
            <w:r w:rsidR="00BD2E0A">
              <w:rPr>
                <w:b/>
              </w:rPr>
              <w:t>« </w:t>
            </w:r>
            <w:proofErr w:type="spellStart"/>
            <w:r>
              <w:rPr>
                <w:b/>
              </w:rPr>
              <w:t>Gducoeur</w:t>
            </w:r>
            <w:proofErr w:type="spellEnd"/>
            <w:r w:rsidR="00BD2E0A">
              <w:rPr>
                <w:b/>
              </w:rPr>
              <w:t> »</w:t>
            </w:r>
            <w:r>
              <w:rPr>
                <w:b/>
              </w:rPr>
              <w:t>, association à but humanitaire</w:t>
            </w:r>
          </w:p>
          <w:p w14:paraId="4E5D2E3D" w14:textId="04D7816E" w:rsidR="006D26A9" w:rsidRPr="00D05622" w:rsidRDefault="00162EB1" w:rsidP="006D26A9">
            <w:r>
              <w:t>Octobre 2019</w:t>
            </w:r>
            <w:r w:rsidR="006D26A9" w:rsidRPr="00BB68C4">
              <w:t xml:space="preserve"> </w:t>
            </w:r>
            <w:r w:rsidR="006D26A9" w:rsidRPr="00D05622">
              <w:rPr>
                <w:lang w:bidi="fr-FR"/>
              </w:rPr>
              <w:t>–</w:t>
            </w:r>
            <w:r w:rsidR="006D26A9" w:rsidRPr="00BB68C4">
              <w:t xml:space="preserve"> </w:t>
            </w:r>
            <w:r>
              <w:t>Mai 2020</w:t>
            </w:r>
          </w:p>
          <w:p w14:paraId="66232DAC" w14:textId="39F4672E" w:rsidR="00874A19" w:rsidRDefault="00162EB1" w:rsidP="00266A74">
            <w:r>
              <w:t xml:space="preserve">Participation de réunions afin de </w:t>
            </w:r>
            <w:r w:rsidR="00426911">
              <w:t xml:space="preserve">mieux </w:t>
            </w:r>
            <w:r>
              <w:t>communiquer sur les actions humanitaires de l’association</w:t>
            </w:r>
          </w:p>
          <w:p w14:paraId="38BA5493" w14:textId="6BCCB232" w:rsidR="00162EB1" w:rsidRPr="006D26A9" w:rsidRDefault="00162EB1" w:rsidP="00266A74">
            <w:r>
              <w:t>Création d’un site internet afin de communiquer sur les actions de l’association</w:t>
            </w:r>
          </w:p>
          <w:p w14:paraId="7CD5BA35" w14:textId="77777777" w:rsidR="00531625" w:rsidRDefault="00531625" w:rsidP="00266A74">
            <w:pPr>
              <w:rPr>
                <w:b/>
              </w:rPr>
            </w:pPr>
          </w:p>
          <w:p w14:paraId="2AED16CB" w14:textId="322627E8" w:rsidR="00266A74" w:rsidRPr="00D05622" w:rsidRDefault="00162EB1" w:rsidP="00266A74">
            <w:pPr>
              <w:rPr>
                <w:bCs/>
              </w:rPr>
            </w:pPr>
            <w:r>
              <w:rPr>
                <w:b/>
              </w:rPr>
              <w:t>Société Générale</w:t>
            </w:r>
            <w:r w:rsidR="00266A74">
              <w:rPr>
                <w:b/>
              </w:rPr>
              <w:t xml:space="preserve"> </w:t>
            </w:r>
            <w:r w:rsidR="00266A74" w:rsidRPr="00D05622">
              <w:rPr>
                <w:lang w:bidi="fr-FR"/>
              </w:rPr>
              <w:t xml:space="preserve">| </w:t>
            </w:r>
            <w:r>
              <w:rPr>
                <w:lang w:bidi="fr-FR"/>
              </w:rPr>
              <w:t>Stage d’immersion</w:t>
            </w:r>
          </w:p>
          <w:p w14:paraId="649036FF" w14:textId="125C15E7" w:rsidR="00266A74" w:rsidRPr="00D05622" w:rsidRDefault="00162EB1" w:rsidP="00266A74">
            <w:r>
              <w:t>Juin 2017</w:t>
            </w:r>
          </w:p>
          <w:p w14:paraId="1F4305B3" w14:textId="0305A379" w:rsidR="004B2F57" w:rsidRDefault="00162EB1" w:rsidP="000977D9">
            <w:r>
              <w:t xml:space="preserve">Suivi des missions d’un manager de </w:t>
            </w:r>
            <w:r w:rsidR="00BD2E0A">
              <w:t>proximité</w:t>
            </w:r>
            <w:r>
              <w:t xml:space="preserve"> au sein d’un service de production informatique</w:t>
            </w:r>
          </w:p>
          <w:p w14:paraId="777EE68D" w14:textId="6EEA83B3" w:rsidR="00162EB1" w:rsidRDefault="00162EB1" w:rsidP="000977D9">
            <w:r>
              <w:t>Participation aux réunions de suivi des chefs de projet, et des ateliers afin de définir les activités informatiques pouvant être transférées à Bucarest</w:t>
            </w:r>
            <w:r w:rsidR="00BD2E0A">
              <w:t>.</w:t>
            </w:r>
            <w:r>
              <w:t xml:space="preserve"> </w:t>
            </w:r>
          </w:p>
          <w:p w14:paraId="35CB66A2" w14:textId="572D3163" w:rsidR="00AB3D07" w:rsidRDefault="00AB3D07" w:rsidP="000977D9"/>
          <w:p w14:paraId="7BCC8950" w14:textId="77777777" w:rsidR="00AB3D07" w:rsidRDefault="00AB3D07" w:rsidP="000977D9"/>
          <w:p w14:paraId="48B2BD6A" w14:textId="19E140B4" w:rsidR="00036450" w:rsidRPr="00D05622" w:rsidRDefault="00036450" w:rsidP="004B2F57">
            <w:pPr>
              <w:rPr>
                <w:color w:val="FFFFFF" w:themeColor="background1"/>
              </w:rPr>
            </w:pPr>
          </w:p>
        </w:tc>
      </w:tr>
    </w:tbl>
    <w:p w14:paraId="44046801" w14:textId="77777777" w:rsidR="0043117B" w:rsidRPr="00D05622" w:rsidRDefault="00270F90" w:rsidP="000C45FF">
      <w:pPr>
        <w:tabs>
          <w:tab w:val="left" w:pos="990"/>
        </w:tabs>
      </w:pPr>
    </w:p>
    <w:sectPr w:rsidR="0043117B" w:rsidRPr="00D05622" w:rsidSect="005E7054">
      <w:headerReference w:type="default" r:id="rId12"/>
      <w:pgSz w:w="11906" w:h="16838" w:code="9"/>
      <w:pgMar w:top="720" w:right="567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0174" w14:textId="77777777" w:rsidR="00270F90" w:rsidRDefault="00270F90" w:rsidP="000C45FF">
      <w:r>
        <w:separator/>
      </w:r>
    </w:p>
  </w:endnote>
  <w:endnote w:type="continuationSeparator" w:id="0">
    <w:p w14:paraId="2481E1C6" w14:textId="77777777" w:rsidR="00270F90" w:rsidRDefault="00270F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ECCC" w14:textId="77777777" w:rsidR="00270F90" w:rsidRDefault="00270F90" w:rsidP="000C45FF">
      <w:r>
        <w:separator/>
      </w:r>
    </w:p>
  </w:footnote>
  <w:footnote w:type="continuationSeparator" w:id="0">
    <w:p w14:paraId="3258B8DB" w14:textId="77777777" w:rsidR="00270F90" w:rsidRDefault="00270F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0D3A" w14:textId="77777777" w:rsidR="000C45FF" w:rsidRDefault="000C45FF">
    <w:pPr>
      <w:pStyle w:val="En-tt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D6CB1BF" wp14:editId="3DEBA4F5">
          <wp:simplePos x="0" y="0"/>
          <wp:positionH relativeFrom="page">
            <wp:posOffset>152400</wp:posOffset>
          </wp:positionH>
          <wp:positionV relativeFrom="page">
            <wp:posOffset>228599</wp:posOffset>
          </wp:positionV>
          <wp:extent cx="7259320" cy="10238739"/>
          <wp:effectExtent l="0" t="0" r="0" b="0"/>
          <wp:wrapNone/>
          <wp:docPr id="7" name="Graphisme 3" descr="élément décora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0932" cy="10255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13BB6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Image associée" style="width:168.6pt;height:168.6pt;visibility:visible;mso-wrap-style:square" o:bullet="t">
        <v:imagedata r:id="rId1" o:title="Image associée"/>
      </v:shape>
    </w:pict>
  </w:numPicBullet>
  <w:abstractNum w:abstractNumId="0" w15:restartNumberingAfterBreak="0">
    <w:nsid w:val="0DBB7930"/>
    <w:multiLevelType w:val="hybridMultilevel"/>
    <w:tmpl w:val="F58A77C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D3B44"/>
    <w:multiLevelType w:val="hybridMultilevel"/>
    <w:tmpl w:val="B53AEF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A7"/>
    <w:rsid w:val="00007E36"/>
    <w:rsid w:val="00010A4D"/>
    <w:rsid w:val="00010B0F"/>
    <w:rsid w:val="00020D58"/>
    <w:rsid w:val="00036450"/>
    <w:rsid w:val="0005740A"/>
    <w:rsid w:val="000673AD"/>
    <w:rsid w:val="00071543"/>
    <w:rsid w:val="0007179F"/>
    <w:rsid w:val="00093726"/>
    <w:rsid w:val="000977D9"/>
    <w:rsid w:val="000B23A2"/>
    <w:rsid w:val="000C45FF"/>
    <w:rsid w:val="000C6C0D"/>
    <w:rsid w:val="000D67C8"/>
    <w:rsid w:val="000E1309"/>
    <w:rsid w:val="000E34EB"/>
    <w:rsid w:val="000E37D3"/>
    <w:rsid w:val="000E3FD1"/>
    <w:rsid w:val="000E515B"/>
    <w:rsid w:val="000F4DAF"/>
    <w:rsid w:val="00102849"/>
    <w:rsid w:val="00110EA3"/>
    <w:rsid w:val="00112054"/>
    <w:rsid w:val="00115281"/>
    <w:rsid w:val="001243D2"/>
    <w:rsid w:val="00124E2D"/>
    <w:rsid w:val="00131644"/>
    <w:rsid w:val="00132307"/>
    <w:rsid w:val="001377FB"/>
    <w:rsid w:val="0014128D"/>
    <w:rsid w:val="0014261E"/>
    <w:rsid w:val="00143F41"/>
    <w:rsid w:val="001464A7"/>
    <w:rsid w:val="001525E1"/>
    <w:rsid w:val="001542FF"/>
    <w:rsid w:val="00162EB1"/>
    <w:rsid w:val="00171507"/>
    <w:rsid w:val="00173E1C"/>
    <w:rsid w:val="00177056"/>
    <w:rsid w:val="00177CD4"/>
    <w:rsid w:val="00180329"/>
    <w:rsid w:val="0019001F"/>
    <w:rsid w:val="00197320"/>
    <w:rsid w:val="001A2E30"/>
    <w:rsid w:val="001A5550"/>
    <w:rsid w:val="001A74A5"/>
    <w:rsid w:val="001B2ABD"/>
    <w:rsid w:val="001B4694"/>
    <w:rsid w:val="001C65E3"/>
    <w:rsid w:val="001C7B79"/>
    <w:rsid w:val="001E0391"/>
    <w:rsid w:val="001E1759"/>
    <w:rsid w:val="001F0600"/>
    <w:rsid w:val="001F1ECC"/>
    <w:rsid w:val="001F36F0"/>
    <w:rsid w:val="00221342"/>
    <w:rsid w:val="002231A9"/>
    <w:rsid w:val="00226E8B"/>
    <w:rsid w:val="00232AD9"/>
    <w:rsid w:val="002400EB"/>
    <w:rsid w:val="00256CF7"/>
    <w:rsid w:val="00266946"/>
    <w:rsid w:val="00266A74"/>
    <w:rsid w:val="00270F90"/>
    <w:rsid w:val="002711E9"/>
    <w:rsid w:val="00280B9F"/>
    <w:rsid w:val="002975FE"/>
    <w:rsid w:val="002C1FEE"/>
    <w:rsid w:val="002E601B"/>
    <w:rsid w:val="0030481B"/>
    <w:rsid w:val="003053CC"/>
    <w:rsid w:val="003056C2"/>
    <w:rsid w:val="00314FA2"/>
    <w:rsid w:val="00342CD2"/>
    <w:rsid w:val="00357288"/>
    <w:rsid w:val="00370AAF"/>
    <w:rsid w:val="0037121F"/>
    <w:rsid w:val="00374618"/>
    <w:rsid w:val="00380D07"/>
    <w:rsid w:val="00381CEE"/>
    <w:rsid w:val="00397932"/>
    <w:rsid w:val="003B20AE"/>
    <w:rsid w:val="003B259B"/>
    <w:rsid w:val="003B384F"/>
    <w:rsid w:val="003C31C4"/>
    <w:rsid w:val="003C62D9"/>
    <w:rsid w:val="003F1F77"/>
    <w:rsid w:val="004006DC"/>
    <w:rsid w:val="00400CD5"/>
    <w:rsid w:val="00400D62"/>
    <w:rsid w:val="00401EC0"/>
    <w:rsid w:val="00402A61"/>
    <w:rsid w:val="00406EBB"/>
    <w:rsid w:val="004071FC"/>
    <w:rsid w:val="00426911"/>
    <w:rsid w:val="00434BE7"/>
    <w:rsid w:val="00440658"/>
    <w:rsid w:val="00445947"/>
    <w:rsid w:val="0045550C"/>
    <w:rsid w:val="00460F73"/>
    <w:rsid w:val="00467E9C"/>
    <w:rsid w:val="004813B3"/>
    <w:rsid w:val="004956C8"/>
    <w:rsid w:val="00496591"/>
    <w:rsid w:val="004A1CA9"/>
    <w:rsid w:val="004A5E1B"/>
    <w:rsid w:val="004B11AD"/>
    <w:rsid w:val="004B2BC2"/>
    <w:rsid w:val="004B2F57"/>
    <w:rsid w:val="004B4345"/>
    <w:rsid w:val="004B576E"/>
    <w:rsid w:val="004C63E4"/>
    <w:rsid w:val="004C7961"/>
    <w:rsid w:val="004D3011"/>
    <w:rsid w:val="004E0BC7"/>
    <w:rsid w:val="004F7614"/>
    <w:rsid w:val="00504CF2"/>
    <w:rsid w:val="00506140"/>
    <w:rsid w:val="00510DA5"/>
    <w:rsid w:val="005162B2"/>
    <w:rsid w:val="005262AC"/>
    <w:rsid w:val="00531625"/>
    <w:rsid w:val="00540A8E"/>
    <w:rsid w:val="005416FE"/>
    <w:rsid w:val="005604A3"/>
    <w:rsid w:val="00567D8E"/>
    <w:rsid w:val="00570BA4"/>
    <w:rsid w:val="00573B2E"/>
    <w:rsid w:val="00585411"/>
    <w:rsid w:val="005907AD"/>
    <w:rsid w:val="005A07A2"/>
    <w:rsid w:val="005A2BF5"/>
    <w:rsid w:val="005A4C07"/>
    <w:rsid w:val="005A55B1"/>
    <w:rsid w:val="005B2659"/>
    <w:rsid w:val="005C199D"/>
    <w:rsid w:val="005C62F9"/>
    <w:rsid w:val="005D5446"/>
    <w:rsid w:val="005E39D5"/>
    <w:rsid w:val="005E7054"/>
    <w:rsid w:val="00600670"/>
    <w:rsid w:val="00610F97"/>
    <w:rsid w:val="0062123A"/>
    <w:rsid w:val="0062598C"/>
    <w:rsid w:val="00630097"/>
    <w:rsid w:val="006368DA"/>
    <w:rsid w:val="006400D9"/>
    <w:rsid w:val="00645196"/>
    <w:rsid w:val="00646E75"/>
    <w:rsid w:val="00651F65"/>
    <w:rsid w:val="006771D0"/>
    <w:rsid w:val="006A658B"/>
    <w:rsid w:val="006B0990"/>
    <w:rsid w:val="006B55D0"/>
    <w:rsid w:val="006D24A5"/>
    <w:rsid w:val="006D26A9"/>
    <w:rsid w:val="00715FCB"/>
    <w:rsid w:val="00721FD0"/>
    <w:rsid w:val="00743101"/>
    <w:rsid w:val="007629A9"/>
    <w:rsid w:val="007867A0"/>
    <w:rsid w:val="007927F5"/>
    <w:rsid w:val="0079336C"/>
    <w:rsid w:val="007A597A"/>
    <w:rsid w:val="007C0A31"/>
    <w:rsid w:val="007C4F4A"/>
    <w:rsid w:val="007D0823"/>
    <w:rsid w:val="007D1CB6"/>
    <w:rsid w:val="007E3513"/>
    <w:rsid w:val="007F57FB"/>
    <w:rsid w:val="00802CA0"/>
    <w:rsid w:val="008137EE"/>
    <w:rsid w:val="00817561"/>
    <w:rsid w:val="00826316"/>
    <w:rsid w:val="008338B0"/>
    <w:rsid w:val="008463FC"/>
    <w:rsid w:val="008501C8"/>
    <w:rsid w:val="0086271A"/>
    <w:rsid w:val="00874A19"/>
    <w:rsid w:val="0088232F"/>
    <w:rsid w:val="00883B82"/>
    <w:rsid w:val="00885B39"/>
    <w:rsid w:val="008877EE"/>
    <w:rsid w:val="008C25A7"/>
    <w:rsid w:val="008D0730"/>
    <w:rsid w:val="008E7CC6"/>
    <w:rsid w:val="00907245"/>
    <w:rsid w:val="009279DE"/>
    <w:rsid w:val="0093192C"/>
    <w:rsid w:val="00936C39"/>
    <w:rsid w:val="009401A9"/>
    <w:rsid w:val="00944A3D"/>
    <w:rsid w:val="00946FE7"/>
    <w:rsid w:val="00951FA5"/>
    <w:rsid w:val="0095208B"/>
    <w:rsid w:val="00956FEE"/>
    <w:rsid w:val="009C2ADF"/>
    <w:rsid w:val="009C3578"/>
    <w:rsid w:val="009F6B50"/>
    <w:rsid w:val="00A2118D"/>
    <w:rsid w:val="00A27129"/>
    <w:rsid w:val="00A36CDE"/>
    <w:rsid w:val="00A517E0"/>
    <w:rsid w:val="00A556CB"/>
    <w:rsid w:val="00A579AB"/>
    <w:rsid w:val="00A76B4B"/>
    <w:rsid w:val="00A86994"/>
    <w:rsid w:val="00A9254C"/>
    <w:rsid w:val="00AA30E7"/>
    <w:rsid w:val="00AA3F48"/>
    <w:rsid w:val="00AA68F3"/>
    <w:rsid w:val="00AB0982"/>
    <w:rsid w:val="00AB3D07"/>
    <w:rsid w:val="00AC0405"/>
    <w:rsid w:val="00AC6337"/>
    <w:rsid w:val="00AC6745"/>
    <w:rsid w:val="00AC766B"/>
    <w:rsid w:val="00AD333D"/>
    <w:rsid w:val="00AD4054"/>
    <w:rsid w:val="00AD5F5F"/>
    <w:rsid w:val="00AD76DD"/>
    <w:rsid w:val="00AD76E2"/>
    <w:rsid w:val="00B05A9F"/>
    <w:rsid w:val="00B1249A"/>
    <w:rsid w:val="00B15298"/>
    <w:rsid w:val="00B20152"/>
    <w:rsid w:val="00B2496C"/>
    <w:rsid w:val="00B27945"/>
    <w:rsid w:val="00B30694"/>
    <w:rsid w:val="00B31449"/>
    <w:rsid w:val="00B357C8"/>
    <w:rsid w:val="00B4376F"/>
    <w:rsid w:val="00B52C43"/>
    <w:rsid w:val="00B5397E"/>
    <w:rsid w:val="00B62AE3"/>
    <w:rsid w:val="00B636CD"/>
    <w:rsid w:val="00B70850"/>
    <w:rsid w:val="00B70F52"/>
    <w:rsid w:val="00B723C5"/>
    <w:rsid w:val="00B74FD1"/>
    <w:rsid w:val="00B75F97"/>
    <w:rsid w:val="00B82754"/>
    <w:rsid w:val="00BA0C1F"/>
    <w:rsid w:val="00BB68C4"/>
    <w:rsid w:val="00BC7FE1"/>
    <w:rsid w:val="00BD2E0A"/>
    <w:rsid w:val="00BD4482"/>
    <w:rsid w:val="00BD5081"/>
    <w:rsid w:val="00BD547D"/>
    <w:rsid w:val="00BE115B"/>
    <w:rsid w:val="00BE740A"/>
    <w:rsid w:val="00BF028B"/>
    <w:rsid w:val="00BF03B3"/>
    <w:rsid w:val="00C066B6"/>
    <w:rsid w:val="00C068B7"/>
    <w:rsid w:val="00C106E0"/>
    <w:rsid w:val="00C37BA1"/>
    <w:rsid w:val="00C43A47"/>
    <w:rsid w:val="00C4674C"/>
    <w:rsid w:val="00C506CF"/>
    <w:rsid w:val="00C52633"/>
    <w:rsid w:val="00C52EC7"/>
    <w:rsid w:val="00C602B1"/>
    <w:rsid w:val="00C608A1"/>
    <w:rsid w:val="00C62650"/>
    <w:rsid w:val="00C6632D"/>
    <w:rsid w:val="00C72BED"/>
    <w:rsid w:val="00C7748A"/>
    <w:rsid w:val="00C81D38"/>
    <w:rsid w:val="00C84A3F"/>
    <w:rsid w:val="00C86DB8"/>
    <w:rsid w:val="00C908ED"/>
    <w:rsid w:val="00C9578B"/>
    <w:rsid w:val="00CA049C"/>
    <w:rsid w:val="00CA6C56"/>
    <w:rsid w:val="00CB5EA3"/>
    <w:rsid w:val="00CD0B9C"/>
    <w:rsid w:val="00CD385A"/>
    <w:rsid w:val="00CE369B"/>
    <w:rsid w:val="00CE4F31"/>
    <w:rsid w:val="00D047D7"/>
    <w:rsid w:val="00D04D06"/>
    <w:rsid w:val="00D05622"/>
    <w:rsid w:val="00D16B1A"/>
    <w:rsid w:val="00D2522B"/>
    <w:rsid w:val="00D25267"/>
    <w:rsid w:val="00D419DF"/>
    <w:rsid w:val="00D47163"/>
    <w:rsid w:val="00D5459D"/>
    <w:rsid w:val="00D564FE"/>
    <w:rsid w:val="00D57E1E"/>
    <w:rsid w:val="00D61846"/>
    <w:rsid w:val="00D70E5A"/>
    <w:rsid w:val="00D8283B"/>
    <w:rsid w:val="00D94665"/>
    <w:rsid w:val="00DA0906"/>
    <w:rsid w:val="00DB4D55"/>
    <w:rsid w:val="00DD172A"/>
    <w:rsid w:val="00DF0278"/>
    <w:rsid w:val="00DF3EEE"/>
    <w:rsid w:val="00E02892"/>
    <w:rsid w:val="00E063DF"/>
    <w:rsid w:val="00E10CFA"/>
    <w:rsid w:val="00E25A26"/>
    <w:rsid w:val="00E31B1A"/>
    <w:rsid w:val="00E40C4A"/>
    <w:rsid w:val="00E4381A"/>
    <w:rsid w:val="00E507B4"/>
    <w:rsid w:val="00E55D74"/>
    <w:rsid w:val="00E56434"/>
    <w:rsid w:val="00E70955"/>
    <w:rsid w:val="00E72A61"/>
    <w:rsid w:val="00E758B9"/>
    <w:rsid w:val="00E7647F"/>
    <w:rsid w:val="00E821FA"/>
    <w:rsid w:val="00E8664C"/>
    <w:rsid w:val="00EA2CE2"/>
    <w:rsid w:val="00EB2466"/>
    <w:rsid w:val="00EB3DAD"/>
    <w:rsid w:val="00EC042E"/>
    <w:rsid w:val="00EC14C0"/>
    <w:rsid w:val="00EC55F0"/>
    <w:rsid w:val="00EE6412"/>
    <w:rsid w:val="00F062A2"/>
    <w:rsid w:val="00F06A04"/>
    <w:rsid w:val="00F122A8"/>
    <w:rsid w:val="00F15717"/>
    <w:rsid w:val="00F441F2"/>
    <w:rsid w:val="00F60274"/>
    <w:rsid w:val="00F70A42"/>
    <w:rsid w:val="00F77FB9"/>
    <w:rsid w:val="00F81145"/>
    <w:rsid w:val="00FA2CFA"/>
    <w:rsid w:val="00FB068F"/>
    <w:rsid w:val="00FB1CD3"/>
    <w:rsid w:val="00FB33A4"/>
    <w:rsid w:val="00FC1C71"/>
    <w:rsid w:val="00FC73AE"/>
    <w:rsid w:val="00FF094F"/>
    <w:rsid w:val="00FF38FE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25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AD"/>
    <w:rPr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C37BA1"/>
    <w:rPr>
      <w:color w:val="DD8047" w:themeColor="accent2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09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094F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Policepardfaut"/>
    <w:rsid w:val="00817561"/>
  </w:style>
  <w:style w:type="character" w:customStyle="1" w:styleId="vanity-namedisplay-name">
    <w:name w:val="vanity-name__display-name"/>
    <w:basedOn w:val="Policepardfaut"/>
    <w:rsid w:val="00817561"/>
  </w:style>
  <w:style w:type="character" w:styleId="Mentionnonrsolue">
    <w:name w:val="Unresolved Mention"/>
    <w:basedOn w:val="Policepardfaut"/>
    <w:uiPriority w:val="99"/>
    <w:semiHidden/>
    <w:unhideWhenUsed/>
    <w:rsid w:val="0081756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2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1F77DEEC42401998D674B1AC0924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1715A4-4B1C-47F9-8CB0-C7EA638A90F3}"/>
      </w:docPartPr>
      <w:docPartBody>
        <w:p w:rsidR="00192D71" w:rsidRDefault="00583B79">
          <w:pPr>
            <w:pStyle w:val="DE1F77DEEC42401998D674B1AC0924EC"/>
          </w:pPr>
          <w:r w:rsidRPr="00D05622">
            <w:rPr>
              <w:lang w:bidi="fr-FR"/>
            </w:rPr>
            <w:t>Profil</w:t>
          </w:r>
        </w:p>
      </w:docPartBody>
    </w:docPart>
    <w:docPart>
      <w:docPartPr>
        <w:name w:val="4D114883D4244A6CB756CCACF2ABB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C9E7AD-AD61-4B2A-AB54-E1D009087AE8}"/>
      </w:docPartPr>
      <w:docPartBody>
        <w:p w:rsidR="00192D71" w:rsidRDefault="00583B79">
          <w:pPr>
            <w:pStyle w:val="4D114883D4244A6CB756CCACF2ABBCE4"/>
          </w:pPr>
          <w:r w:rsidRPr="00D05622">
            <w:rPr>
              <w:lang w:bidi="fr-FR"/>
            </w:rPr>
            <w:t>CONTACT</w:t>
          </w:r>
        </w:p>
      </w:docPartBody>
    </w:docPart>
    <w:docPart>
      <w:docPartPr>
        <w:name w:val="5E19529FEE9E44B3AF9EE977A0E5AD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AC034A-A881-4D87-88C8-CBA2F33CCC32}"/>
      </w:docPartPr>
      <w:docPartBody>
        <w:p w:rsidR="00192D71" w:rsidRDefault="00583B79">
          <w:pPr>
            <w:pStyle w:val="5E19529FEE9E44B3AF9EE977A0E5AD2A"/>
          </w:pPr>
          <w:r w:rsidRPr="00D05622">
            <w:rPr>
              <w:lang w:bidi="fr-FR"/>
            </w:rPr>
            <w:t>TÉLÉPHONE :</w:t>
          </w:r>
        </w:p>
      </w:docPartBody>
    </w:docPart>
    <w:docPart>
      <w:docPartPr>
        <w:name w:val="EB76A8F666E549D89B6C8017A8A449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9DC05-B140-4EB7-BE10-445F758890F4}"/>
      </w:docPartPr>
      <w:docPartBody>
        <w:p w:rsidR="00192D71" w:rsidRDefault="00583B79">
          <w:pPr>
            <w:pStyle w:val="EB76A8F666E549D89B6C8017A8A449FF"/>
          </w:pPr>
          <w:r w:rsidRPr="00D05622">
            <w:rPr>
              <w:lang w:bidi="fr-FR"/>
            </w:rPr>
            <w:t>E-MAIL :</w:t>
          </w:r>
        </w:p>
      </w:docPartBody>
    </w:docPart>
    <w:docPart>
      <w:docPartPr>
        <w:name w:val="B4CCDDB4570C4C55B64367080F70E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DFB511-6355-45FA-8817-783C39533D78}"/>
      </w:docPartPr>
      <w:docPartBody>
        <w:p w:rsidR="00192D71" w:rsidRDefault="00583B79">
          <w:pPr>
            <w:pStyle w:val="B4CCDDB4570C4C55B64367080F70E551"/>
          </w:pPr>
          <w:r w:rsidRPr="00D05622">
            <w:rPr>
              <w:lang w:bidi="fr-FR"/>
            </w:rPr>
            <w:t>LOISIRS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71"/>
    <w:rsid w:val="00110ADF"/>
    <w:rsid w:val="00192D71"/>
    <w:rsid w:val="00244554"/>
    <w:rsid w:val="00266A6E"/>
    <w:rsid w:val="00282BAD"/>
    <w:rsid w:val="002E5F2A"/>
    <w:rsid w:val="00485C08"/>
    <w:rsid w:val="005228DD"/>
    <w:rsid w:val="00583B79"/>
    <w:rsid w:val="00A02C46"/>
    <w:rsid w:val="00AA2DEA"/>
    <w:rsid w:val="00BE3299"/>
    <w:rsid w:val="00C00BDC"/>
    <w:rsid w:val="00C25C2B"/>
    <w:rsid w:val="00C4521A"/>
    <w:rsid w:val="00E51D33"/>
    <w:rsid w:val="00F2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1F77DEEC42401998D674B1AC0924EC">
    <w:name w:val="DE1F77DEEC42401998D674B1AC0924EC"/>
  </w:style>
  <w:style w:type="paragraph" w:customStyle="1" w:styleId="4D114883D4244A6CB756CCACF2ABBCE4">
    <w:name w:val="4D114883D4244A6CB756CCACF2ABBCE4"/>
  </w:style>
  <w:style w:type="paragraph" w:customStyle="1" w:styleId="5E19529FEE9E44B3AF9EE977A0E5AD2A">
    <w:name w:val="5E19529FEE9E44B3AF9EE977A0E5AD2A"/>
  </w:style>
  <w:style w:type="paragraph" w:customStyle="1" w:styleId="EB76A8F666E549D89B6C8017A8A449FF">
    <w:name w:val="EB76A8F666E549D89B6C8017A8A449FF"/>
  </w:style>
  <w:style w:type="character" w:styleId="Lienhypertexte">
    <w:name w:val="Hyperlink"/>
    <w:basedOn w:val="Policepardfaut"/>
    <w:uiPriority w:val="99"/>
    <w:unhideWhenUsed/>
    <w:rPr>
      <w:color w:val="ED7D31" w:themeColor="accent2"/>
      <w:u w:val="single"/>
    </w:rPr>
  </w:style>
  <w:style w:type="paragraph" w:customStyle="1" w:styleId="B4CCDDB4570C4C55B64367080F70E551">
    <w:name w:val="B4CCDDB4570C4C55B64367080F70E551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</Template>
  <TotalTime>0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2021-02-02T17:45:00Z</dcterms:created>
  <dcterms:modified xsi:type="dcterms:W3CDTF">2021-09-23T14:11:00Z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